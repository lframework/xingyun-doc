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2" w:name="_GoBack"/>
      <w:bookmarkEnd w:id="2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_Toc1786050201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商品库存变动记录</w:t>
      </w:r>
      <w:r>
        <w:tab/>
      </w:r>
      <w:r>
        <w:fldChar w:fldCharType="begin"/>
      </w:r>
      <w:r>
        <w:instrText xml:space="preserve"> PAGEREF _Toc1786050201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_Toc619310441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_Toc619310441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86050201"/>
      <w:r>
        <w:rPr>
          <w:rFonts w:hint="eastAsia"/>
          <w:lang w:val="en-US" w:eastAsia="zh-Hans"/>
        </w:rPr>
        <w:t>商品库存变动记录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619310441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本功能用于查询各批次的库存变动记录，页面如下图所示：</w:t>
      </w:r>
    </w:p>
    <w:p>
      <w:r>
        <w:drawing>
          <wp:inline distT="0" distB="0" distL="114300" distR="114300">
            <wp:extent cx="6120130" cy="3447415"/>
            <wp:effectExtent l="12700" t="12700" r="13970" b="196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7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Hans"/>
        </w:rPr>
      </w:pPr>
      <w:r>
        <w:drawing>
          <wp:inline distT="0" distB="0" distL="114300" distR="114300">
            <wp:extent cx="6120130" cy="3436620"/>
            <wp:effectExtent l="12700" t="12700" r="13970" b="304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20130" cy="3442335"/>
            <wp:effectExtent l="12700" t="12700" r="13970" b="247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注：库存“增加”的记录，“变动库存数量、变动含税金额、变动无税金额”是正数；库存“减少”的记录，“变动库存数量、变动含税金额、变动无税金额”是负数。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VWMYLuKWRGneBJ8RHhj1q3qF9oY=" w:salt="CrPFLlB9Klt9Qbvckgn4T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CFEEDFF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23F0B"/>
    <w:rsid w:val="37FF9957"/>
    <w:rsid w:val="37FFE4DC"/>
    <w:rsid w:val="3ABC7399"/>
    <w:rsid w:val="3B5FA873"/>
    <w:rsid w:val="3BA067BF"/>
    <w:rsid w:val="3C645391"/>
    <w:rsid w:val="3C7837E9"/>
    <w:rsid w:val="3CDF7C9D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D71544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5BDED45"/>
    <w:rsid w:val="766EDF07"/>
    <w:rsid w:val="769FFD8D"/>
    <w:rsid w:val="777E4630"/>
    <w:rsid w:val="779F703F"/>
    <w:rsid w:val="77BC35EB"/>
    <w:rsid w:val="77BF2FEE"/>
    <w:rsid w:val="77C8455C"/>
    <w:rsid w:val="77F6B811"/>
    <w:rsid w:val="79F56632"/>
    <w:rsid w:val="79F8EB93"/>
    <w:rsid w:val="79FFE729"/>
    <w:rsid w:val="79FFF756"/>
    <w:rsid w:val="7A421820"/>
    <w:rsid w:val="7A591825"/>
    <w:rsid w:val="7AF50305"/>
    <w:rsid w:val="7B59044A"/>
    <w:rsid w:val="7B77196D"/>
    <w:rsid w:val="7BA96B5B"/>
    <w:rsid w:val="7CDAD40F"/>
    <w:rsid w:val="7DEA2AB3"/>
    <w:rsid w:val="7DFF8720"/>
    <w:rsid w:val="7E7FD700"/>
    <w:rsid w:val="7F2DFD17"/>
    <w:rsid w:val="7F33443D"/>
    <w:rsid w:val="7FA746BC"/>
    <w:rsid w:val="7FCF8013"/>
    <w:rsid w:val="7FD905F6"/>
    <w:rsid w:val="7FE7B5DF"/>
    <w:rsid w:val="7FEF074D"/>
    <w:rsid w:val="7FFF9B6D"/>
    <w:rsid w:val="8359A758"/>
    <w:rsid w:val="9DE7D2C5"/>
    <w:rsid w:val="9E7B6946"/>
    <w:rsid w:val="ABFEC4E9"/>
    <w:rsid w:val="B7EEF96A"/>
    <w:rsid w:val="BB4DC890"/>
    <w:rsid w:val="BB67FC6A"/>
    <w:rsid w:val="BBBC2529"/>
    <w:rsid w:val="BF4A6B3E"/>
    <w:rsid w:val="BF5B0C87"/>
    <w:rsid w:val="C37F5B4E"/>
    <w:rsid w:val="C66BDB02"/>
    <w:rsid w:val="C77E76B1"/>
    <w:rsid w:val="CBDEA47C"/>
    <w:rsid w:val="CBFC5302"/>
    <w:rsid w:val="CFBB6F4F"/>
    <w:rsid w:val="D39FC362"/>
    <w:rsid w:val="D3E2B922"/>
    <w:rsid w:val="D7FF3FDD"/>
    <w:rsid w:val="DDFFC43E"/>
    <w:rsid w:val="DF9F89E3"/>
    <w:rsid w:val="DFAFFF00"/>
    <w:rsid w:val="E2CDEB9E"/>
    <w:rsid w:val="E5B7E17C"/>
    <w:rsid w:val="E6E7F0EA"/>
    <w:rsid w:val="E771BFF6"/>
    <w:rsid w:val="E7AE343D"/>
    <w:rsid w:val="E9FB46A4"/>
    <w:rsid w:val="EBBDC689"/>
    <w:rsid w:val="ED349B74"/>
    <w:rsid w:val="EEEE406D"/>
    <w:rsid w:val="EFDBAC02"/>
    <w:rsid w:val="EFF86A76"/>
    <w:rsid w:val="EFFBBEE6"/>
    <w:rsid w:val="F3B860A8"/>
    <w:rsid w:val="F7DE540A"/>
    <w:rsid w:val="FB6B31F1"/>
    <w:rsid w:val="FCDF62BE"/>
    <w:rsid w:val="FDB64366"/>
    <w:rsid w:val="FEFE5A26"/>
    <w:rsid w:val="FF538D44"/>
    <w:rsid w:val="FF5EE24B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2019-02-23T16:18:00Z</dcterms:created>
  <dc:creator>633951</dc:creator>
  <cp:lastModifiedBy>aiqin</cp:lastModifiedBy>
  <dcterms:modified xsi:type="dcterms:W3CDTF">2022-03-21T15:42:18Z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