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2" w:name="_GoBack"/>
      <w:bookmarkEnd w:id="2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03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月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_Toc2044900882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Hans"/>
        </w:rPr>
        <w:t>商品批次</w:t>
      </w:r>
      <w:r>
        <w:tab/>
      </w:r>
      <w:r>
        <w:fldChar w:fldCharType="begin"/>
      </w:r>
      <w:r>
        <w:instrText xml:space="preserve"> PAGEREF _Toc2044900882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_Toc320837186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bCs/>
          <w:lang w:val="en-US" w:eastAsia="zh-CN"/>
        </w:rPr>
        <w:t xml:space="preserve">1.1 </w:t>
      </w:r>
      <w:r>
        <w:rPr>
          <w:rFonts w:hint="eastAsia"/>
          <w:bCs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_Toc320837186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044900882"/>
      <w:r>
        <w:rPr>
          <w:rFonts w:hint="eastAsia"/>
          <w:lang w:val="en-US" w:eastAsia="zh-Hans"/>
        </w:rPr>
        <w:t>商品批次</w:t>
      </w:r>
      <w:bookmarkEnd w:id="0"/>
    </w:p>
    <w:p>
      <w:pPr>
        <w:pStyle w:val="3"/>
        <w:bidi w:val="0"/>
        <w:rPr>
          <w:rFonts w:hint="eastAsia"/>
          <w:b/>
          <w:bCs/>
          <w:lang w:val="en-US" w:eastAsia="zh-CN"/>
        </w:rPr>
      </w:pPr>
      <w:bookmarkStart w:id="1" w:name="_Toc320837186"/>
      <w:r>
        <w:rPr>
          <w:rFonts w:hint="eastAsia"/>
          <w:b/>
          <w:bCs/>
          <w:lang w:val="en-US" w:eastAsia="zh-Hans"/>
        </w:rPr>
        <w:t>概述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本功能用于查询“商品批次”库存，商品批次库存指的是商品在采购入库时，都会生成新的批次，批次的信息有“仓库、商品、供应商、含税价格、无税价格、库存数量、生成时间”，页面如下图所示：</w:t>
      </w:r>
    </w:p>
    <w:p>
      <w:r>
        <w:drawing>
          <wp:inline distT="0" distB="0" distL="114300" distR="114300">
            <wp:extent cx="6120130" cy="3153410"/>
            <wp:effectExtent l="12700" t="12700" r="13970" b="342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1057" b="997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6120130" cy="3181350"/>
            <wp:effectExtent l="12700" t="12700" r="13970" b="317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t="843" b="93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p1bDdbHs4JYN/WUBrK6FI0cyZ+A=" w:salt="Non6gzRvmVizm7pCXENssw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7FEB028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EEDFB4B"/>
    <w:rsid w:val="2F1E5115"/>
    <w:rsid w:val="2F7F2217"/>
    <w:rsid w:val="2FB3A6A3"/>
    <w:rsid w:val="2FD9D575"/>
    <w:rsid w:val="313D69C0"/>
    <w:rsid w:val="316A494B"/>
    <w:rsid w:val="31E923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645391"/>
    <w:rsid w:val="3C7837E9"/>
    <w:rsid w:val="3EEE99FB"/>
    <w:rsid w:val="3F7916D9"/>
    <w:rsid w:val="3F7FD79F"/>
    <w:rsid w:val="3F930800"/>
    <w:rsid w:val="3FBF51BC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8FDBE8D"/>
    <w:rsid w:val="59FFD67E"/>
    <w:rsid w:val="5A4951AD"/>
    <w:rsid w:val="5A581871"/>
    <w:rsid w:val="5A6A3211"/>
    <w:rsid w:val="5ABDBCE7"/>
    <w:rsid w:val="5AFED57A"/>
    <w:rsid w:val="5DC95CFF"/>
    <w:rsid w:val="5DFD08FA"/>
    <w:rsid w:val="5EEFA1EB"/>
    <w:rsid w:val="5FF23097"/>
    <w:rsid w:val="60706084"/>
    <w:rsid w:val="61FA0090"/>
    <w:rsid w:val="62024C5B"/>
    <w:rsid w:val="620A0343"/>
    <w:rsid w:val="644A7C36"/>
    <w:rsid w:val="667C2D29"/>
    <w:rsid w:val="68631703"/>
    <w:rsid w:val="68FB6FCD"/>
    <w:rsid w:val="6A89409E"/>
    <w:rsid w:val="6CD358E9"/>
    <w:rsid w:val="6D9B9CEF"/>
    <w:rsid w:val="6ED7F7CF"/>
    <w:rsid w:val="6EF2DF5B"/>
    <w:rsid w:val="6FDEA253"/>
    <w:rsid w:val="71747AEE"/>
    <w:rsid w:val="72533A70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9F56632"/>
    <w:rsid w:val="79F8EB93"/>
    <w:rsid w:val="79FFF756"/>
    <w:rsid w:val="7A421820"/>
    <w:rsid w:val="7A591825"/>
    <w:rsid w:val="7AF50305"/>
    <w:rsid w:val="7B59044A"/>
    <w:rsid w:val="7B5D09E7"/>
    <w:rsid w:val="7B77196D"/>
    <w:rsid w:val="7BA96B5B"/>
    <w:rsid w:val="7CDAD40F"/>
    <w:rsid w:val="7DEA2AB3"/>
    <w:rsid w:val="7E7FD700"/>
    <w:rsid w:val="7EC7D0DC"/>
    <w:rsid w:val="7F2DFD17"/>
    <w:rsid w:val="7F33443D"/>
    <w:rsid w:val="7FA746BC"/>
    <w:rsid w:val="7FCF8013"/>
    <w:rsid w:val="7FD905F6"/>
    <w:rsid w:val="7FE7B5DF"/>
    <w:rsid w:val="7FEF074D"/>
    <w:rsid w:val="7FFB17F1"/>
    <w:rsid w:val="8359A758"/>
    <w:rsid w:val="8D7F1666"/>
    <w:rsid w:val="9DE7D2C5"/>
    <w:rsid w:val="9E7B6946"/>
    <w:rsid w:val="ABFEC4E9"/>
    <w:rsid w:val="B7EE94CB"/>
    <w:rsid w:val="B7EEF96A"/>
    <w:rsid w:val="B7FF7815"/>
    <w:rsid w:val="BB4DC890"/>
    <w:rsid w:val="BBBC2529"/>
    <w:rsid w:val="BE7F63E2"/>
    <w:rsid w:val="BF4A6B3E"/>
    <w:rsid w:val="C37F5B4E"/>
    <w:rsid w:val="C66BDB02"/>
    <w:rsid w:val="CBDEA47C"/>
    <w:rsid w:val="CBFC5302"/>
    <w:rsid w:val="CFBB6F4F"/>
    <w:rsid w:val="D39FC362"/>
    <w:rsid w:val="D3E2B922"/>
    <w:rsid w:val="D7FF3FDD"/>
    <w:rsid w:val="DDFFC43E"/>
    <w:rsid w:val="DF8E98B5"/>
    <w:rsid w:val="DF9F89E3"/>
    <w:rsid w:val="E2CDEB9E"/>
    <w:rsid w:val="E771BFF6"/>
    <w:rsid w:val="E7AE343D"/>
    <w:rsid w:val="E9FB46A4"/>
    <w:rsid w:val="EBBDC689"/>
    <w:rsid w:val="ED349B74"/>
    <w:rsid w:val="EFF86A76"/>
    <w:rsid w:val="EFFBBEE6"/>
    <w:rsid w:val="F3B860A8"/>
    <w:rsid w:val="F7DE540A"/>
    <w:rsid w:val="F9AF0A56"/>
    <w:rsid w:val="FBD74A24"/>
    <w:rsid w:val="FCDF62BE"/>
    <w:rsid w:val="FDB64366"/>
    <w:rsid w:val="FEFE5A26"/>
    <w:rsid w:val="FF538D44"/>
    <w:rsid w:val="FF6FD03E"/>
    <w:rsid w:val="FF7F68FD"/>
    <w:rsid w:val="FFD2C36F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2019-02-23T16:18:00Z</dcterms:created>
  <dc:creator>633951</dc:creator>
  <cp:lastModifiedBy>aiqin</cp:lastModifiedBy>
  <dcterms:modified xsi:type="dcterms:W3CDTF">2022-03-21T15:40:11Z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