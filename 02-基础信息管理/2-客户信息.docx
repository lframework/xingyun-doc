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2022年01月30日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_Toc886173815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客户信息</w:t>
      </w:r>
      <w:r>
        <w:tab/>
      </w:r>
      <w:r>
        <w:fldChar w:fldCharType="begin"/>
      </w:r>
      <w:r>
        <w:instrText xml:space="preserve"> PAGEREF _Toc886173815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_Toc1124216760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_Toc1124216760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_Toc1149959014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_Toc1149959014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_Toc8325298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_Toc8325298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886173815"/>
      <w:r>
        <w:rPr>
          <w:rFonts w:hint="eastAsia"/>
          <w:lang w:val="en-US" w:eastAsia="zh-Hans"/>
        </w:rPr>
        <w:t>客户信息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124216760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本功能用于管理“客户”。客户是“销售订单”中的“买方”。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1090" cy="1823085"/>
            <wp:effectExtent l="0" t="0" r="1651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编号：客户的编号。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名称：客户的名称。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状态：客户的状态，可以选择“启用、停用”，默认为空表示全部。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149959014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00700" cy="5610225"/>
            <wp:effectExtent l="0" t="0" r="1270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67375" cy="5429250"/>
            <wp:effectExtent l="0" t="0" r="2222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38800" cy="1552575"/>
            <wp:effectExtent l="0" t="0" r="0" b="222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其中：“助记码”根据“名称”自动生成，规则是名称的大写拼音首字母。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8325298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Em8urs04C4/yidP26tMhBN2GcRc=" w:salt="HHePCF646PUamuqENZr4s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79F2B1F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ADF4F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B6A7B8"/>
    <w:rsid w:val="31E92393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33E241"/>
    <w:rsid w:val="3C645391"/>
    <w:rsid w:val="3C7837E9"/>
    <w:rsid w:val="3D57DE5F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9F2F24"/>
    <w:rsid w:val="56D513F8"/>
    <w:rsid w:val="56DF2741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EFD442"/>
    <w:rsid w:val="6EF2DF5B"/>
    <w:rsid w:val="6FDEA253"/>
    <w:rsid w:val="6FE7A2DD"/>
    <w:rsid w:val="6FF59852"/>
    <w:rsid w:val="71747AEE"/>
    <w:rsid w:val="72533A70"/>
    <w:rsid w:val="737FA175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9F56632"/>
    <w:rsid w:val="79F8EB93"/>
    <w:rsid w:val="79FFF756"/>
    <w:rsid w:val="7A421820"/>
    <w:rsid w:val="7A591825"/>
    <w:rsid w:val="7AF50305"/>
    <w:rsid w:val="7B2C482E"/>
    <w:rsid w:val="7B3E1A71"/>
    <w:rsid w:val="7B59044A"/>
    <w:rsid w:val="7B77196D"/>
    <w:rsid w:val="7BA96B5B"/>
    <w:rsid w:val="7BFFD3A3"/>
    <w:rsid w:val="7CDAD40F"/>
    <w:rsid w:val="7DEA2AB3"/>
    <w:rsid w:val="7DFAD949"/>
    <w:rsid w:val="7E773230"/>
    <w:rsid w:val="7E7FD700"/>
    <w:rsid w:val="7EAFDF60"/>
    <w:rsid w:val="7F2DFD17"/>
    <w:rsid w:val="7F33443D"/>
    <w:rsid w:val="7FA746BC"/>
    <w:rsid w:val="7FCB18C9"/>
    <w:rsid w:val="7FCF8013"/>
    <w:rsid w:val="7FD905F6"/>
    <w:rsid w:val="7FE7B5DF"/>
    <w:rsid w:val="7FEBF17C"/>
    <w:rsid w:val="7FEF074D"/>
    <w:rsid w:val="8359A758"/>
    <w:rsid w:val="9DE7D2C5"/>
    <w:rsid w:val="9E7B6946"/>
    <w:rsid w:val="ABFEC4E9"/>
    <w:rsid w:val="B7EEF96A"/>
    <w:rsid w:val="BB4DC890"/>
    <w:rsid w:val="BBBC2529"/>
    <w:rsid w:val="BD0EF9CF"/>
    <w:rsid w:val="BDBF1C67"/>
    <w:rsid w:val="BEF54CAB"/>
    <w:rsid w:val="BF4A6B3E"/>
    <w:rsid w:val="C37F5B4E"/>
    <w:rsid w:val="C66BDB02"/>
    <w:rsid w:val="CBDEA47C"/>
    <w:rsid w:val="CBFC5302"/>
    <w:rsid w:val="CFBB6F4F"/>
    <w:rsid w:val="CFBE572B"/>
    <w:rsid w:val="CFFCE84E"/>
    <w:rsid w:val="D39FC362"/>
    <w:rsid w:val="D3E2B922"/>
    <w:rsid w:val="D7FF3FDD"/>
    <w:rsid w:val="DDFFC43E"/>
    <w:rsid w:val="DEE93092"/>
    <w:rsid w:val="DF9F89E3"/>
    <w:rsid w:val="DFFEC3B5"/>
    <w:rsid w:val="E27E65A3"/>
    <w:rsid w:val="E2CDEB9E"/>
    <w:rsid w:val="E5716F81"/>
    <w:rsid w:val="E771BFF6"/>
    <w:rsid w:val="E7AE343D"/>
    <w:rsid w:val="E9FB46A4"/>
    <w:rsid w:val="EBBDC689"/>
    <w:rsid w:val="ED349B74"/>
    <w:rsid w:val="EDBF45B6"/>
    <w:rsid w:val="EFF86A76"/>
    <w:rsid w:val="EFFA17A9"/>
    <w:rsid w:val="EFFBBEE6"/>
    <w:rsid w:val="F3B860A8"/>
    <w:rsid w:val="F7DE540A"/>
    <w:rsid w:val="FCDF62BE"/>
    <w:rsid w:val="FDB64366"/>
    <w:rsid w:val="FEBD6081"/>
    <w:rsid w:val="FECB8C40"/>
    <w:rsid w:val="FEFE5A26"/>
    <w:rsid w:val="FF538D44"/>
    <w:rsid w:val="FF6FD03E"/>
    <w:rsid w:val="FF7F68FD"/>
    <w:rsid w:val="FFCDE5FE"/>
    <w:rsid w:val="FFF15B5B"/>
    <w:rsid w:val="FFF729AF"/>
    <w:rsid w:val="FFFF84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2019-02-25T00:18:00Z</dcterms:created>
  <dc:creator>633951</dc:creator>
  <cp:lastModifiedBy>.</cp:lastModifiedBy>
  <dcterms:modified xsi:type="dcterms:W3CDTF">2022-02-01T20:53:17Z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