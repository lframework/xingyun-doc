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_Toc1198943674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供应商信息</w:t>
      </w:r>
      <w:r>
        <w:tab/>
      </w:r>
      <w:r>
        <w:fldChar w:fldCharType="begin"/>
      </w:r>
      <w:r>
        <w:instrText xml:space="preserve"> PAGEREF _Toc1198943674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_Toc807269117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_Toc807269117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_Toc2117851320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_Toc2117851320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_Toc185686215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_Toc185686215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198943674"/>
      <w:r>
        <w:rPr>
          <w:rFonts w:hint="eastAsia"/>
          <w:lang w:val="en-US" w:eastAsia="zh-Hans"/>
        </w:rPr>
        <w:t>供应商信息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807269117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本功能用于管理“供应商”。供应商是“采购订单”的“卖方”。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34080"/>
            <wp:effectExtent l="12700" t="12700" r="13970" b="330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编号：供应商的编号。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名称：供应商的名称。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状态：供应商的状态，可以选择“启用、停用”，默认为空表示全部。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117851320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00020" cy="3561080"/>
            <wp:effectExtent l="12700" t="12700" r="30480" b="330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561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0020" cy="3134360"/>
            <wp:effectExtent l="12700" t="12700" r="30480" b="2794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134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其中：“助记码”根据“名称”自动生成，规则是名称的大写拼音首字母。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85686215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baLAY+fV3aH8h4k6TFyztfYIiQ8=" w:salt="CEMVhDyK205ZvKZ9K7H0Y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9FD4237"/>
    <w:rsid w:val="2A9674BA"/>
    <w:rsid w:val="2C826AF4"/>
    <w:rsid w:val="2D3E90BC"/>
    <w:rsid w:val="2E7062F6"/>
    <w:rsid w:val="2F1E5115"/>
    <w:rsid w:val="2F7F2217"/>
    <w:rsid w:val="2FB3A6A3"/>
    <w:rsid w:val="2FCF565A"/>
    <w:rsid w:val="2FD90FA9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33E241"/>
    <w:rsid w:val="3C645391"/>
    <w:rsid w:val="3C7837E9"/>
    <w:rsid w:val="3D4FDB37"/>
    <w:rsid w:val="3DC79584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5F7837C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47F30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9FCAB9"/>
    <w:rsid w:val="73BFC79A"/>
    <w:rsid w:val="73D957FB"/>
    <w:rsid w:val="74156B18"/>
    <w:rsid w:val="74BA049C"/>
    <w:rsid w:val="74DC6990"/>
    <w:rsid w:val="753F6F13"/>
    <w:rsid w:val="7556696A"/>
    <w:rsid w:val="766EDF07"/>
    <w:rsid w:val="769FFD8D"/>
    <w:rsid w:val="777E4630"/>
    <w:rsid w:val="779F703F"/>
    <w:rsid w:val="77BC35EB"/>
    <w:rsid w:val="77BF2FEE"/>
    <w:rsid w:val="77C8455C"/>
    <w:rsid w:val="77DF8961"/>
    <w:rsid w:val="77EFAF88"/>
    <w:rsid w:val="77FD871F"/>
    <w:rsid w:val="79F56632"/>
    <w:rsid w:val="79F8EB93"/>
    <w:rsid w:val="79FFF756"/>
    <w:rsid w:val="7A421820"/>
    <w:rsid w:val="7A591825"/>
    <w:rsid w:val="7AF50305"/>
    <w:rsid w:val="7B3E1A71"/>
    <w:rsid w:val="7B59044A"/>
    <w:rsid w:val="7B77196D"/>
    <w:rsid w:val="7BA96B5B"/>
    <w:rsid w:val="7BFFD3A3"/>
    <w:rsid w:val="7CDAD40F"/>
    <w:rsid w:val="7D5B7C27"/>
    <w:rsid w:val="7DEA2AB3"/>
    <w:rsid w:val="7E7FD700"/>
    <w:rsid w:val="7EAFDF60"/>
    <w:rsid w:val="7F2DFD17"/>
    <w:rsid w:val="7F33443D"/>
    <w:rsid w:val="7F6EF12A"/>
    <w:rsid w:val="7FA746BC"/>
    <w:rsid w:val="7FCB18C9"/>
    <w:rsid w:val="7FCF8013"/>
    <w:rsid w:val="7FD70A44"/>
    <w:rsid w:val="7FD905F6"/>
    <w:rsid w:val="7FE7B5DF"/>
    <w:rsid w:val="7FEF074D"/>
    <w:rsid w:val="7FFF5754"/>
    <w:rsid w:val="8359A758"/>
    <w:rsid w:val="9DE7D2C5"/>
    <w:rsid w:val="9E7B6946"/>
    <w:rsid w:val="ABFEC4E9"/>
    <w:rsid w:val="AFFBF1E0"/>
    <w:rsid w:val="B7EEF96A"/>
    <w:rsid w:val="B9FF4DB9"/>
    <w:rsid w:val="BB4DC890"/>
    <w:rsid w:val="BBBC2529"/>
    <w:rsid w:val="BEF3111D"/>
    <w:rsid w:val="BF4A6B3E"/>
    <w:rsid w:val="BFBEB3C2"/>
    <w:rsid w:val="BFEA5F4D"/>
    <w:rsid w:val="BFFE2359"/>
    <w:rsid w:val="C37F5B4E"/>
    <w:rsid w:val="C66BDB02"/>
    <w:rsid w:val="CBDEA47C"/>
    <w:rsid w:val="CBFC5302"/>
    <w:rsid w:val="CFBB6F4F"/>
    <w:rsid w:val="CFF6092D"/>
    <w:rsid w:val="D39FC362"/>
    <w:rsid w:val="D3E2B922"/>
    <w:rsid w:val="D7FF3FDD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7DBBC14"/>
    <w:rsid w:val="E9FB46A4"/>
    <w:rsid w:val="EBBDC689"/>
    <w:rsid w:val="ED349B74"/>
    <w:rsid w:val="EDBF45B6"/>
    <w:rsid w:val="EFEDA9F6"/>
    <w:rsid w:val="EFF86A76"/>
    <w:rsid w:val="EFFA17A9"/>
    <w:rsid w:val="EFFBBEE6"/>
    <w:rsid w:val="F3B860A8"/>
    <w:rsid w:val="F77F207B"/>
    <w:rsid w:val="F7CDFB04"/>
    <w:rsid w:val="F7DE540A"/>
    <w:rsid w:val="FCDF62BE"/>
    <w:rsid w:val="FDB64366"/>
    <w:rsid w:val="FEBD6081"/>
    <w:rsid w:val="FEFE5A26"/>
    <w:rsid w:val="FF538D44"/>
    <w:rsid w:val="FF6FD03E"/>
    <w:rsid w:val="FF7F68FD"/>
    <w:rsid w:val="FFE91C2C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2019-02-25T08:18:00Z</dcterms:created>
  <dc:creator>633951</dc:creator>
  <cp:lastModifiedBy>aiqin</cp:lastModifiedBy>
  <dcterms:modified xsi:type="dcterms:W3CDTF">2022-03-20T23:31:04Z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