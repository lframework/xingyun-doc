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6" w:name="_GoBack"/>
      <w:bookmarkEnd w:id="6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8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03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月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_Toc1497421127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CN"/>
        </w:rPr>
        <w:t xml:space="preserve">1 </w:t>
      </w:r>
      <w:r>
        <w:rPr>
          <w:rFonts w:hint="default"/>
          <w:lang w:eastAsia="zh-Hans"/>
        </w:rPr>
        <w:t>支出</w:t>
      </w:r>
      <w:r>
        <w:rPr>
          <w:rFonts w:hint="eastAsia"/>
          <w:lang w:val="en-US" w:eastAsia="zh-Hans"/>
        </w:rPr>
        <w:t>项目</w:t>
      </w:r>
      <w:r>
        <w:tab/>
      </w:r>
      <w:r>
        <w:fldChar w:fldCharType="begin"/>
      </w:r>
      <w:r>
        <w:instrText xml:space="preserve"> PAGEREF _Toc1497421127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_Toc796022296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CN"/>
        </w:rPr>
        <w:t xml:space="preserve">1.1 </w:t>
      </w:r>
      <w:r>
        <w:rPr>
          <w:rFonts w:hint="eastAsia"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_Toc796022296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_Toc2071091709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 新增</w:t>
      </w:r>
      <w:r>
        <w:tab/>
      </w:r>
      <w:r>
        <w:fldChar w:fldCharType="begin"/>
      </w:r>
      <w:r>
        <w:instrText xml:space="preserve"> PAGEREF _Toc2071091709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_Toc275918940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1.3 查看</w:t>
      </w:r>
      <w:r>
        <w:tab/>
      </w:r>
      <w:r>
        <w:fldChar w:fldCharType="begin"/>
      </w:r>
      <w:r>
        <w:instrText xml:space="preserve"> PAGEREF _Toc275918940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_Toc952430707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1.4 修改</w:t>
      </w:r>
      <w:r>
        <w:tab/>
      </w:r>
      <w:r>
        <w:fldChar w:fldCharType="begin"/>
      </w:r>
      <w:r>
        <w:instrText xml:space="preserve"> PAGEREF _Toc952430707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_Toc159787811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1.5 批量启用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停用</w:t>
      </w:r>
      <w:r>
        <w:tab/>
      </w:r>
      <w:r>
        <w:fldChar w:fldCharType="begin"/>
      </w:r>
      <w:r>
        <w:instrText xml:space="preserve"> PAGEREF _Toc159787811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497421127"/>
      <w:r>
        <w:rPr>
          <w:rFonts w:hint="eastAsia"/>
          <w:lang w:val="en-US" w:eastAsia="zh-Hans"/>
        </w:rPr>
        <w:t>支出项目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796022296"/>
      <w:r>
        <w:rPr>
          <w:rFonts w:hint="eastAsia"/>
          <w:lang w:val="en-US" w:eastAsia="zh-Hans"/>
        </w:rPr>
        <w:t>概述</w:t>
      </w:r>
      <w:bookmarkEnd w:id="1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本功能用于管理本门店的“支出项目”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r>
        <w:drawing>
          <wp:inline distT="0" distB="0" distL="114300" distR="114300">
            <wp:extent cx="6120130" cy="3503930"/>
            <wp:effectExtent l="12700" t="12700" r="139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39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查询条件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编号</w:t>
      </w:r>
      <w:r>
        <w:rPr>
          <w:rFonts w:hint="default"/>
          <w:lang w:eastAsia="zh-Hans"/>
        </w:rPr>
        <w:t>：支出</w:t>
      </w:r>
      <w:r>
        <w:rPr>
          <w:rFonts w:hint="eastAsia"/>
          <w:lang w:val="en-US" w:eastAsia="zh-Hans"/>
        </w:rPr>
        <w:t>项目的编号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名称</w:t>
      </w:r>
      <w:r>
        <w:rPr>
          <w:rFonts w:hint="default"/>
          <w:lang w:eastAsia="zh-Hans"/>
        </w:rPr>
        <w:t>：支出</w:t>
      </w:r>
      <w:r>
        <w:rPr>
          <w:rFonts w:hint="eastAsia"/>
          <w:lang w:val="en-US" w:eastAsia="zh-Hans"/>
        </w:rPr>
        <w:t>项目的名称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状态</w:t>
      </w:r>
      <w:r>
        <w:rPr>
          <w:rFonts w:hint="default"/>
          <w:lang w:eastAsia="zh-Hans"/>
        </w:rPr>
        <w:t>：支出</w:t>
      </w:r>
      <w:r>
        <w:rPr>
          <w:rFonts w:hint="eastAsia"/>
          <w:lang w:val="en-US" w:eastAsia="zh-Hans"/>
        </w:rPr>
        <w:t>项目的状态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可以选择“启用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停用”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默认为“启用”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“操作”列有“查看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修改”按钮</w:t>
      </w:r>
      <w:r>
        <w:rPr>
          <w:rFonts w:hint="default"/>
          <w:lang w:eastAsia="zh-Hans"/>
        </w:rPr>
        <w:t>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" w:name="_Toc2071091709"/>
      <w:r>
        <w:rPr>
          <w:rFonts w:hint="eastAsia"/>
          <w:lang w:val="en-US" w:eastAsia="zh-Hans"/>
        </w:rPr>
        <w:t>新增</w:t>
      </w:r>
      <w:bookmarkEnd w:id="2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点击列表工具栏中的“新增”按钮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2879725" cy="1812290"/>
            <wp:effectExtent l="12700" t="12700" r="28575" b="292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8122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3" w:name="_Toc275918940"/>
      <w:r>
        <w:rPr>
          <w:rFonts w:hint="eastAsia"/>
          <w:lang w:val="en-US" w:eastAsia="zh-Hans"/>
        </w:rPr>
        <w:t>查看</w:t>
      </w:r>
      <w:bookmarkEnd w:id="3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点击每行“操作”列的“查看”按钮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2879725" cy="1313815"/>
            <wp:effectExtent l="12700" t="12700" r="28575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3138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4" w:name="_Toc952430707"/>
      <w:r>
        <w:rPr>
          <w:rFonts w:hint="eastAsia"/>
          <w:lang w:val="en-US" w:eastAsia="zh-Hans"/>
        </w:rPr>
        <w:t>修改</w:t>
      </w:r>
      <w:bookmarkEnd w:id="4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点击每行“操作”列的“修改”按钮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2879725" cy="2129155"/>
            <wp:effectExtent l="12700" t="12700" r="2857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1291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5" w:name="_Toc159787811"/>
      <w:r>
        <w:rPr>
          <w:rFonts w:hint="eastAsia"/>
          <w:lang w:val="en-US" w:eastAsia="zh-Hans"/>
        </w:rPr>
        <w:t>批量启用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停用</w:t>
      </w:r>
      <w:bookmarkEnd w:id="5"/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点击列表工具栏中的“更多”按钮时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页面如下图所示</w:t>
      </w:r>
      <w:r>
        <w:rPr>
          <w:rFonts w:hint="default"/>
          <w:lang w:eastAsia="zh-Hans"/>
        </w:rPr>
        <w:t>：</w:t>
      </w:r>
    </w:p>
    <w:p>
      <w:r>
        <w:drawing>
          <wp:inline distT="0" distB="0" distL="114300" distR="114300">
            <wp:extent cx="2879725" cy="998855"/>
            <wp:effectExtent l="12700" t="12700" r="28575" b="298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9988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其中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eastAsia="zh-Hans"/>
        </w:rPr>
      </w:pP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批量启用</w:t>
      </w: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是将选择的</w:t>
      </w:r>
      <w:r>
        <w:rPr>
          <w:rFonts w:hint="default"/>
          <w:lang w:eastAsia="zh-Hans"/>
        </w:rPr>
        <w:t>支出</w:t>
      </w:r>
      <w:r>
        <w:rPr>
          <w:rFonts w:hint="eastAsia"/>
          <w:lang w:val="en-US" w:eastAsia="zh-Hans"/>
        </w:rPr>
        <w:t>项目批量启用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批量停用</w:t>
      </w:r>
      <w:r>
        <w:rPr>
          <w:rFonts w:hint="eastAsia"/>
          <w:lang w:eastAsia="zh-Hans"/>
        </w:rPr>
        <w:t>”</w:t>
      </w:r>
      <w:r>
        <w:rPr>
          <w:rFonts w:hint="eastAsia"/>
          <w:lang w:val="en-US" w:eastAsia="zh-Hans"/>
        </w:rPr>
        <w:t>是将选择的</w:t>
      </w:r>
      <w:r>
        <w:rPr>
          <w:rFonts w:hint="default"/>
          <w:lang w:eastAsia="zh-Hans"/>
        </w:rPr>
        <w:t>支出</w:t>
      </w:r>
      <w:r>
        <w:rPr>
          <w:rFonts w:hint="eastAsia"/>
          <w:lang w:val="en-US" w:eastAsia="zh-Hans"/>
        </w:rPr>
        <w:t>项目批量停用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</w:p>
    <w:sectPr>
      <w:footerReference r:id="rId5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703020204020201"/>
    <w:charset w:val="86"/>
    <w:family w:val="auto"/>
    <w:pitch w:val="default"/>
    <w:sig w:usb0="80000287" w:usb1="2ACF3C50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Times New Rom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Ti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提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annotate TC Bold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STHeiti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华黑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黑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黑体-繁 细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繁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黑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 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Bo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文字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文字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cademy Engraved LE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Th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e 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61312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VPnXK1gAAAAYBAAAPAAAAAAAAAAEAIAAAADgAAABkcnMvZG93bnJldi54bWxQ&#10;SwECFAAUAAAACACHTuJA+3kyxBwCAAAWBAAADgAAAAAAAAABACAAAAA7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4144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620655E6"/>
    <w:multiLevelType w:val="singleLevel"/>
    <w:tmpl w:val="620655E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62065995"/>
    <w:multiLevelType w:val="singleLevel"/>
    <w:tmpl w:val="6206599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 w:val="1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Wt0JaxTv/K9PrH8ckb/iP9RyH4c=" w:salt="anmZow3IT9oinP7ELsYnxA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B051EF"/>
    <w:rsid w:val="04B4511A"/>
    <w:rsid w:val="054E050A"/>
    <w:rsid w:val="05A47F19"/>
    <w:rsid w:val="06004DA5"/>
    <w:rsid w:val="08ED3CCA"/>
    <w:rsid w:val="09AD436D"/>
    <w:rsid w:val="0A131896"/>
    <w:rsid w:val="0BE575C2"/>
    <w:rsid w:val="0CA11B61"/>
    <w:rsid w:val="0DFC5562"/>
    <w:rsid w:val="0F971388"/>
    <w:rsid w:val="103C6922"/>
    <w:rsid w:val="113E79FE"/>
    <w:rsid w:val="118C6689"/>
    <w:rsid w:val="143D62E4"/>
    <w:rsid w:val="14C16D16"/>
    <w:rsid w:val="173550F9"/>
    <w:rsid w:val="17ECA39B"/>
    <w:rsid w:val="18457694"/>
    <w:rsid w:val="1A057D25"/>
    <w:rsid w:val="1B352CC5"/>
    <w:rsid w:val="1D3F3D26"/>
    <w:rsid w:val="1E72434F"/>
    <w:rsid w:val="1EB3A752"/>
    <w:rsid w:val="1EFF6A6D"/>
    <w:rsid w:val="1F66A88A"/>
    <w:rsid w:val="1FBF1DCB"/>
    <w:rsid w:val="24975968"/>
    <w:rsid w:val="27C21781"/>
    <w:rsid w:val="286E34C0"/>
    <w:rsid w:val="288969F1"/>
    <w:rsid w:val="288F1803"/>
    <w:rsid w:val="28952819"/>
    <w:rsid w:val="29F0EFD7"/>
    <w:rsid w:val="2A9674BA"/>
    <w:rsid w:val="2C826AF4"/>
    <w:rsid w:val="2D3E90BC"/>
    <w:rsid w:val="2E7062F6"/>
    <w:rsid w:val="2F1E5115"/>
    <w:rsid w:val="2F7F2217"/>
    <w:rsid w:val="2FB3A6A3"/>
    <w:rsid w:val="2FD9D575"/>
    <w:rsid w:val="313D69C0"/>
    <w:rsid w:val="316A494B"/>
    <w:rsid w:val="31E92393"/>
    <w:rsid w:val="3391394E"/>
    <w:rsid w:val="3405601F"/>
    <w:rsid w:val="35166146"/>
    <w:rsid w:val="35F96E8E"/>
    <w:rsid w:val="35FFC785"/>
    <w:rsid w:val="36135A65"/>
    <w:rsid w:val="36931708"/>
    <w:rsid w:val="36B251CD"/>
    <w:rsid w:val="36F5ED7E"/>
    <w:rsid w:val="36FA04E4"/>
    <w:rsid w:val="37479D39"/>
    <w:rsid w:val="37FF9957"/>
    <w:rsid w:val="37FFE4DC"/>
    <w:rsid w:val="3ABC7399"/>
    <w:rsid w:val="3AFF611F"/>
    <w:rsid w:val="3B5FA873"/>
    <w:rsid w:val="3BA067BF"/>
    <w:rsid w:val="3C645391"/>
    <w:rsid w:val="3C7837E9"/>
    <w:rsid w:val="3EEE99FB"/>
    <w:rsid w:val="3F7916D9"/>
    <w:rsid w:val="3F930800"/>
    <w:rsid w:val="3FBF138B"/>
    <w:rsid w:val="3FBFC108"/>
    <w:rsid w:val="3FF77666"/>
    <w:rsid w:val="40636118"/>
    <w:rsid w:val="409123FB"/>
    <w:rsid w:val="41857979"/>
    <w:rsid w:val="425FC9D7"/>
    <w:rsid w:val="43077F8B"/>
    <w:rsid w:val="43A83431"/>
    <w:rsid w:val="44A33685"/>
    <w:rsid w:val="44EF726B"/>
    <w:rsid w:val="45A36006"/>
    <w:rsid w:val="45E64F5A"/>
    <w:rsid w:val="46E33C79"/>
    <w:rsid w:val="46F4337A"/>
    <w:rsid w:val="47516AFB"/>
    <w:rsid w:val="47D9E842"/>
    <w:rsid w:val="4ACE6A97"/>
    <w:rsid w:val="4B2D2322"/>
    <w:rsid w:val="4C6729E7"/>
    <w:rsid w:val="4CBD5C8E"/>
    <w:rsid w:val="4E34164E"/>
    <w:rsid w:val="4ECD062C"/>
    <w:rsid w:val="4ED74197"/>
    <w:rsid w:val="521E25FE"/>
    <w:rsid w:val="52947577"/>
    <w:rsid w:val="54DC424A"/>
    <w:rsid w:val="557FF667"/>
    <w:rsid w:val="55986B9A"/>
    <w:rsid w:val="56095D5A"/>
    <w:rsid w:val="569C0136"/>
    <w:rsid w:val="56D513F8"/>
    <w:rsid w:val="58FDBE8D"/>
    <w:rsid w:val="59FFD67E"/>
    <w:rsid w:val="5A4951AD"/>
    <w:rsid w:val="5A581871"/>
    <w:rsid w:val="5A6A3211"/>
    <w:rsid w:val="5ABDBCE7"/>
    <w:rsid w:val="5AFED57A"/>
    <w:rsid w:val="5DC95CFF"/>
    <w:rsid w:val="5DF7027F"/>
    <w:rsid w:val="5DFD08FA"/>
    <w:rsid w:val="5EEFA1EB"/>
    <w:rsid w:val="5FCF92D5"/>
    <w:rsid w:val="5FF23097"/>
    <w:rsid w:val="60706084"/>
    <w:rsid w:val="61FA0090"/>
    <w:rsid w:val="62024C5B"/>
    <w:rsid w:val="620A0343"/>
    <w:rsid w:val="63BF9915"/>
    <w:rsid w:val="644A7C36"/>
    <w:rsid w:val="667C2D29"/>
    <w:rsid w:val="68631703"/>
    <w:rsid w:val="68FB6FCD"/>
    <w:rsid w:val="6A89409E"/>
    <w:rsid w:val="6BF77A6F"/>
    <w:rsid w:val="6CD358E9"/>
    <w:rsid w:val="6D7B3F42"/>
    <w:rsid w:val="6D9B9CEF"/>
    <w:rsid w:val="6ED7F7CF"/>
    <w:rsid w:val="6EF2DF5B"/>
    <w:rsid w:val="6F7C7BD1"/>
    <w:rsid w:val="6FDEA253"/>
    <w:rsid w:val="71747AEE"/>
    <w:rsid w:val="72533A70"/>
    <w:rsid w:val="73BFC79A"/>
    <w:rsid w:val="73D957FB"/>
    <w:rsid w:val="74156B18"/>
    <w:rsid w:val="74BA049C"/>
    <w:rsid w:val="74BF937E"/>
    <w:rsid w:val="74DC6990"/>
    <w:rsid w:val="7556696A"/>
    <w:rsid w:val="766EDF07"/>
    <w:rsid w:val="769FFD8D"/>
    <w:rsid w:val="777E4630"/>
    <w:rsid w:val="779F703F"/>
    <w:rsid w:val="77BC35EB"/>
    <w:rsid w:val="77BF2FEE"/>
    <w:rsid w:val="77C8455C"/>
    <w:rsid w:val="79F56632"/>
    <w:rsid w:val="79F8EB93"/>
    <w:rsid w:val="79FFF756"/>
    <w:rsid w:val="7A421820"/>
    <w:rsid w:val="7A591825"/>
    <w:rsid w:val="7AF50305"/>
    <w:rsid w:val="7B59044A"/>
    <w:rsid w:val="7B77196D"/>
    <w:rsid w:val="7BA96B5B"/>
    <w:rsid w:val="7BBDE8F5"/>
    <w:rsid w:val="7BFE997B"/>
    <w:rsid w:val="7CDAD40F"/>
    <w:rsid w:val="7DEA2AB3"/>
    <w:rsid w:val="7E7FD700"/>
    <w:rsid w:val="7EFB09EA"/>
    <w:rsid w:val="7EFBEA86"/>
    <w:rsid w:val="7EFC980F"/>
    <w:rsid w:val="7F2DFD17"/>
    <w:rsid w:val="7F33443D"/>
    <w:rsid w:val="7FA746BC"/>
    <w:rsid w:val="7FCF8013"/>
    <w:rsid w:val="7FD3874A"/>
    <w:rsid w:val="7FD905F6"/>
    <w:rsid w:val="7FDB7AA9"/>
    <w:rsid w:val="7FDF9C38"/>
    <w:rsid w:val="7FE7B5DF"/>
    <w:rsid w:val="7FEF074D"/>
    <w:rsid w:val="7FFFF1C7"/>
    <w:rsid w:val="8359A758"/>
    <w:rsid w:val="9DE7D2C5"/>
    <w:rsid w:val="9E7B6946"/>
    <w:rsid w:val="ABFEC4E9"/>
    <w:rsid w:val="B2FFDFA4"/>
    <w:rsid w:val="B7EEF96A"/>
    <w:rsid w:val="BB4DC890"/>
    <w:rsid w:val="BBBC2529"/>
    <w:rsid w:val="BF4A6B3E"/>
    <w:rsid w:val="BFFFC063"/>
    <w:rsid w:val="C37F5B4E"/>
    <w:rsid w:val="C66BDB02"/>
    <w:rsid w:val="C7B7009F"/>
    <w:rsid w:val="CBDEA47C"/>
    <w:rsid w:val="CBFC5302"/>
    <w:rsid w:val="CFBB6F4F"/>
    <w:rsid w:val="D39FC362"/>
    <w:rsid w:val="D3E2B922"/>
    <w:rsid w:val="D62F0E3D"/>
    <w:rsid w:val="D755C082"/>
    <w:rsid w:val="D7FE1F4C"/>
    <w:rsid w:val="D7FF3FDD"/>
    <w:rsid w:val="DAFFD555"/>
    <w:rsid w:val="DC3CA34B"/>
    <w:rsid w:val="DDFFC43E"/>
    <w:rsid w:val="DF9F89E3"/>
    <w:rsid w:val="DFEB809D"/>
    <w:rsid w:val="E2CDEB9E"/>
    <w:rsid w:val="E61FCBA9"/>
    <w:rsid w:val="E771BFF6"/>
    <w:rsid w:val="E7AE343D"/>
    <w:rsid w:val="E9FB46A4"/>
    <w:rsid w:val="EBBDC689"/>
    <w:rsid w:val="ED349B74"/>
    <w:rsid w:val="EFDB9506"/>
    <w:rsid w:val="EFF86A76"/>
    <w:rsid w:val="EFFBBEE6"/>
    <w:rsid w:val="EFFFE648"/>
    <w:rsid w:val="F3B860A8"/>
    <w:rsid w:val="F4EEA9A1"/>
    <w:rsid w:val="F7DE540A"/>
    <w:rsid w:val="F9E25FF4"/>
    <w:rsid w:val="F9FFE461"/>
    <w:rsid w:val="FCDF62BE"/>
    <w:rsid w:val="FDB64366"/>
    <w:rsid w:val="FEFE5A26"/>
    <w:rsid w:val="FF538D44"/>
    <w:rsid w:val="FF6FD03E"/>
    <w:rsid w:val="FF7F68FD"/>
    <w:rsid w:val="FF9F5FE9"/>
    <w:rsid w:val="FFB5C865"/>
    <w:rsid w:val="FFDF9E7A"/>
    <w:rsid w:val="FFF15B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7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2019-02-26T00:18:00Z</dcterms:created>
  <dc:creator>633951</dc:creator>
  <cp:lastModifiedBy>aiqin</cp:lastModifiedBy>
  <dcterms:modified xsi:type="dcterms:W3CDTF">2022-03-21T16:14:22Z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