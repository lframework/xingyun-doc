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_Toc1489648410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用户管理</w:t>
      </w:r>
      <w:r>
        <w:tab/>
      </w:r>
      <w:r>
        <w:fldChar w:fldCharType="begin"/>
      </w:r>
      <w:r>
        <w:instrText xml:space="preserve"> PAGEREF _Toc1489648410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_Toc1156470144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_Toc1156470144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_Toc2066704858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_Toc2066704858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_Toc1708041828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_Toc1708041828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_Toc1645093747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授权</w:t>
      </w:r>
      <w:r>
        <w:tab/>
      </w:r>
      <w:r>
        <w:fldChar w:fldCharType="begin"/>
      </w:r>
      <w:r>
        <w:instrText xml:space="preserve"> PAGEREF _Toc1645093747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_Toc238650704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1.5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_Toc238650704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489648410"/>
      <w:r>
        <w:rPr>
          <w:rFonts w:hint="eastAsia"/>
          <w:lang w:val="en-US" w:eastAsia="zh-Hans"/>
        </w:rPr>
        <w:t>用户管理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156470144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本功能用于管理系统内的“用户”。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77280" cy="2153920"/>
            <wp:effectExtent l="0" t="0" r="203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编号：用户的编号。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用户名：用户的登录名。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姓名：用户的姓名。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岗位：用户的岗位。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状态：用户的状态，可以选择“启用、停用”，默认为空表示全部。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“操作”列中有“查看、修改、授权”按钮。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066704858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8710" cy="6452870"/>
            <wp:effectExtent l="0" t="0" r="889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5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b/>
          <w:bCs/>
        </w:rPr>
      </w:pPr>
      <w:r>
        <w:drawing>
          <wp:inline distT="0" distB="0" distL="114300" distR="114300">
            <wp:extent cx="6185535" cy="4460240"/>
            <wp:effectExtent l="0" t="0" r="1206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46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其中：“部门、角色、岗位”均可以多选。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708041828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645093747"/>
      <w:r>
        <w:rPr>
          <w:rFonts w:hint="eastAsia"/>
          <w:lang w:val="en-US" w:eastAsia="zh-Hans"/>
        </w:rPr>
        <w:t>授权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授权是指给用户分配角色，即：一个用户可以拥有哪些角色。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点击每行的“操作”列中的“授权”按钮，页面如下图所示：</w:t>
      </w:r>
    </w:p>
    <w:p>
      <w:r>
        <w:drawing>
          <wp:inline distT="0" distB="0" distL="114300" distR="114300">
            <wp:extent cx="6182360" cy="1860550"/>
            <wp:effectExtent l="0" t="0" r="1524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注：此处只可以看到状态是“启用”的角色。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5" w:name="_Toc238650704"/>
      <w:r>
        <w:rPr>
          <w:rFonts w:hint="eastAsia"/>
          <w:lang w:val="en-US" w:eastAsia="zh-Hans"/>
        </w:rPr>
        <w:t>批量启用、停用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5346700" cy="2921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“批量启用”是将选择的用户批量启用。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“批量停用”是将选择的用户批量停用。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ndU5JIp5mEdUXUafVYxF7rePd3Q=" w:salt="WNiWXbpUlpY4cfFL93rdA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FD3A3"/>
    <w:rsid w:val="7CDAD40F"/>
    <w:rsid w:val="7DEA2AB3"/>
    <w:rsid w:val="7E7FD700"/>
    <w:rsid w:val="7EAFDF60"/>
    <w:rsid w:val="7F2DFD17"/>
    <w:rsid w:val="7F33443D"/>
    <w:rsid w:val="7FA746BC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F9F89E3"/>
    <w:rsid w:val="E2CDEB9E"/>
    <w:rsid w:val="E771BFF6"/>
    <w:rsid w:val="E7AE343D"/>
    <w:rsid w:val="E9FB46A4"/>
    <w:rsid w:val="EBBDC689"/>
    <w:rsid w:val="ED349B74"/>
    <w:rsid w:val="EFF86A76"/>
    <w:rsid w:val="EFFBBEE6"/>
    <w:rsid w:val="F3B860A8"/>
    <w:rsid w:val="F7DE540A"/>
    <w:rsid w:val="FCDF62BE"/>
    <w:rsid w:val="FDB64366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2019-02-23T16:18:00Z</dcterms:created>
  <dc:creator>633951</dc:creator>
  <cp:lastModifiedBy>.</cp:lastModifiedBy>
  <dcterms:modified xsi:type="dcterms:W3CDTF">2022-01-30T17:19:55Z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