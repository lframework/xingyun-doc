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_Toc595631392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商品品牌</w:t>
      </w:r>
      <w:r>
        <w:tab/>
      </w:r>
      <w:r>
        <w:fldChar w:fldCharType="begin"/>
      </w:r>
      <w:r>
        <w:instrText xml:space="preserve"> PAGEREF _Toc595631392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_Toc1355526677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_Toc1355526677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_Toc1830332963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_Toc1830332963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_Toc1850349513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_Toc1850349513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595631392"/>
      <w:r>
        <w:rPr>
          <w:rFonts w:hint="eastAsia"/>
          <w:lang w:val="en-US" w:eastAsia="zh-Hans"/>
        </w:rPr>
        <w:t>商品品牌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355526677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本功能用于管理“商品品牌”。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51225"/>
            <wp:effectExtent l="12700" t="12700" r="1397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编号：商品品牌的编号。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名称：商品品牌的名称。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状态：商品品牌的状态，可以选择“启用、停用”，默认为“启用”。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830332963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2879725" cy="3304540"/>
            <wp:effectExtent l="12700" t="12700" r="28575" b="355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304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850349513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/4IWJ/otUzCW1iIhlbTAJrOTQjw=" w:salt="W6Sx+B+L6PsvvNpJQBxXZ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76FFFDD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1FF235F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BFF5A6B"/>
    <w:rsid w:val="3C33E241"/>
    <w:rsid w:val="3C645391"/>
    <w:rsid w:val="3C7837E9"/>
    <w:rsid w:val="3DF3F3B1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AFF9DF9"/>
    <w:rsid w:val="4B2D2322"/>
    <w:rsid w:val="4C6729E7"/>
    <w:rsid w:val="4CBD5C8E"/>
    <w:rsid w:val="4E34164E"/>
    <w:rsid w:val="4ECD062C"/>
    <w:rsid w:val="4ED74197"/>
    <w:rsid w:val="521E25FE"/>
    <w:rsid w:val="52947577"/>
    <w:rsid w:val="53BFE2FD"/>
    <w:rsid w:val="54DC424A"/>
    <w:rsid w:val="557FF667"/>
    <w:rsid w:val="55986B9A"/>
    <w:rsid w:val="56095D5A"/>
    <w:rsid w:val="569C0136"/>
    <w:rsid w:val="56D513F8"/>
    <w:rsid w:val="56DF2741"/>
    <w:rsid w:val="57F3A0E5"/>
    <w:rsid w:val="58FDBE8D"/>
    <w:rsid w:val="59FFD67E"/>
    <w:rsid w:val="5A4951AD"/>
    <w:rsid w:val="5A581871"/>
    <w:rsid w:val="5A6A3211"/>
    <w:rsid w:val="5ABDBCE7"/>
    <w:rsid w:val="5AFED57A"/>
    <w:rsid w:val="5BF37342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554D55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8E78A36"/>
    <w:rsid w:val="79F56632"/>
    <w:rsid w:val="79F8EB93"/>
    <w:rsid w:val="79FFF756"/>
    <w:rsid w:val="7A421820"/>
    <w:rsid w:val="7A591825"/>
    <w:rsid w:val="7AD7C20E"/>
    <w:rsid w:val="7AF50305"/>
    <w:rsid w:val="7AFFA82D"/>
    <w:rsid w:val="7B59044A"/>
    <w:rsid w:val="7B77196D"/>
    <w:rsid w:val="7BA96B5B"/>
    <w:rsid w:val="7BFE488A"/>
    <w:rsid w:val="7BFFD3A3"/>
    <w:rsid w:val="7CDAD40F"/>
    <w:rsid w:val="7DEA2AB3"/>
    <w:rsid w:val="7E7FD700"/>
    <w:rsid w:val="7EAFDF60"/>
    <w:rsid w:val="7F2DFD17"/>
    <w:rsid w:val="7F33443D"/>
    <w:rsid w:val="7FA746BC"/>
    <w:rsid w:val="7FCB18C9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BFE387B2"/>
    <w:rsid w:val="C37F5B4E"/>
    <w:rsid w:val="C66BDB02"/>
    <w:rsid w:val="C7DFC5B0"/>
    <w:rsid w:val="CBDEA47C"/>
    <w:rsid w:val="CBFC5302"/>
    <w:rsid w:val="CF399F94"/>
    <w:rsid w:val="CFBB6F4F"/>
    <w:rsid w:val="D39FC362"/>
    <w:rsid w:val="D3E2B922"/>
    <w:rsid w:val="D7FF3FDD"/>
    <w:rsid w:val="DBAE0FA3"/>
    <w:rsid w:val="DDFFC43E"/>
    <w:rsid w:val="DEE93092"/>
    <w:rsid w:val="DF9F89E3"/>
    <w:rsid w:val="DFBF73FB"/>
    <w:rsid w:val="DFFEC3B5"/>
    <w:rsid w:val="E27E65A3"/>
    <w:rsid w:val="E2CDEB9E"/>
    <w:rsid w:val="E5716F81"/>
    <w:rsid w:val="E771BFF6"/>
    <w:rsid w:val="E7AE343D"/>
    <w:rsid w:val="E9FB46A4"/>
    <w:rsid w:val="EBBDC689"/>
    <w:rsid w:val="ED349B74"/>
    <w:rsid w:val="EDBF45B6"/>
    <w:rsid w:val="EFF86A76"/>
    <w:rsid w:val="EFFA17A9"/>
    <w:rsid w:val="EFFBBEE6"/>
    <w:rsid w:val="F3B860A8"/>
    <w:rsid w:val="F3D71A67"/>
    <w:rsid w:val="F4EE6F24"/>
    <w:rsid w:val="F7DE540A"/>
    <w:rsid w:val="FCDF62BE"/>
    <w:rsid w:val="FDB64366"/>
    <w:rsid w:val="FEBD6081"/>
    <w:rsid w:val="FEFE5A26"/>
    <w:rsid w:val="FEFE8061"/>
    <w:rsid w:val="FF538D44"/>
    <w:rsid w:val="FF6FD03E"/>
    <w:rsid w:val="FF7F68FD"/>
    <w:rsid w:val="FFEF7998"/>
    <w:rsid w:val="FFF15B5B"/>
    <w:rsid w:val="FFFB6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2019-02-26T00:18:00Z</dcterms:created>
  <dc:creator>633951</dc:creator>
  <cp:lastModifiedBy>aiqin</cp:lastModifiedBy>
  <dcterms:modified xsi:type="dcterms:W3CDTF">2022-03-20T23:43:17Z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