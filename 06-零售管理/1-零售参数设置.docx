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w:t>
      </w:r>
      <w:r>
        <w:rPr>
          <w:rFonts w:hint="default" w:ascii="Times New Roman Regular" w:hAnsi="Times New Roman Regular" w:eastAsia="黑体" w:cs="Times New Roman Regular"/>
          <w:b w:val="0"/>
          <w:sz w:val="32"/>
          <w:szCs w:val="32"/>
        </w:rPr>
        <w:t>03</w:t>
      </w:r>
      <w:r>
        <w:rPr>
          <w:rFonts w:hint="default" w:ascii="Times New Roman Regular" w:hAnsi="Times New Roman Regular" w:eastAsia="黑体" w:cs="Times New Roman Regular"/>
          <w:b w:val="0"/>
          <w:sz w:val="32"/>
          <w:szCs w:val="32"/>
        </w:rPr>
        <w:t>月</w:t>
      </w:r>
      <w:r>
        <w:rPr>
          <w:rFonts w:hint="default" w:ascii="Times New Roman Regular" w:hAnsi="Times New Roman Regular" w:eastAsia="黑体" w:cs="Times New Roman Regular"/>
          <w:b w:val="0"/>
          <w:sz w:val="32"/>
          <w:szCs w:val="32"/>
        </w:rPr>
        <w:t>20</w:t>
      </w:r>
      <w:r>
        <w:rPr>
          <w:rFonts w:hint="default" w:ascii="Times New Roman Regular" w:hAnsi="Times New Roman Regular" w:eastAsia="黑体" w:cs="Times New Roman Regular"/>
          <w:b w:val="0"/>
          <w:sz w:val="32"/>
          <w:szCs w:val="32"/>
        </w:rPr>
        <w:t>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_Toc1375442938 </w:instrText>
      </w:r>
      <w:r>
        <w:rPr>
          <w:rFonts w:hint="eastAsia"/>
          <w:lang w:val="en-US" w:eastAsia="zh-Hans"/>
        </w:rPr>
        <w:fldChar w:fldCharType="separate"/>
      </w:r>
      <w:r>
        <w:rPr>
          <w:rFonts w:hint="default"/>
          <w:lang w:val="en-US" w:eastAsia="zh-CN"/>
        </w:rPr>
        <w:t xml:space="preserve">1 </w:t>
      </w:r>
      <w:r>
        <w:rPr>
          <w:rFonts w:hint="eastAsia"/>
          <w:lang w:val="en-US" w:eastAsia="zh-Hans"/>
        </w:rPr>
        <w:t>零售参数设置</w:t>
      </w:r>
      <w:r>
        <w:tab/>
      </w:r>
      <w:r>
        <w:fldChar w:fldCharType="begin"/>
      </w:r>
      <w:r>
        <w:instrText xml:space="preserve"> PAGEREF _Toc1375442938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_Toc1555482658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_Toc1555482658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375442938"/>
      <w:r>
        <w:rPr>
          <w:rFonts w:hint="eastAsia"/>
          <w:lang w:val="en-US" w:eastAsia="zh-Hans"/>
        </w:rPr>
        <w:t>零售参数设置</w:t>
      </w:r>
      <w:bookmarkEnd w:id="0"/>
    </w:p>
    <w:p>
      <w:pPr>
        <w:pStyle w:val="3"/>
        <w:bidi w:val="0"/>
        <w:rPr>
          <w:rFonts w:hint="eastAsia"/>
          <w:lang w:val="en-US" w:eastAsia="zh-CN"/>
        </w:rPr>
      </w:pPr>
      <w:bookmarkStart w:id="1" w:name="_Toc1555482658"/>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3265805"/>
            <wp:effectExtent l="12700" t="12700" r="13970"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20130" cy="3265805"/>
                    </a:xfrm>
                    <a:prstGeom prst="rect">
                      <a:avLst/>
                    </a:prstGeom>
                    <a:noFill/>
                    <a:ln w="9525">
                      <a:solidFill>
                        <a:schemeClr val="tx1"/>
                      </a:solid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零售退货单是否关联零售出库单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那么零售退货时必须指定零售出库单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零售退货单是否多次关联零售出库单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那么可以对一个零售出库单多次退货</w:t>
      </w:r>
      <w:r>
        <w:rPr>
          <w:rFonts w:hint="default"/>
          <w:lang w:eastAsia="zh-Hans"/>
        </w:rPr>
        <w:t>。</w:t>
      </w:r>
    </w:p>
    <w:p>
      <w:pPr>
        <w:numPr>
          <w:ilvl w:val="0"/>
          <w:numId w:val="0"/>
        </w:numPr>
        <w:ind w:leftChars="0"/>
        <w:rPr>
          <w:rFonts w:hint="default"/>
          <w:lang w:eastAsia="zh-Hans"/>
        </w:rPr>
      </w:pPr>
      <w:r>
        <w:rPr>
          <w:rFonts w:hint="eastAsia"/>
          <w:lang w:val="en-US" w:eastAsia="zh-Hans"/>
        </w:rPr>
        <w:t>注</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零售退货单是否多次关联零售出库单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那么“零售退货单是否关联零售出库单”一定要选择“是”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零售退货单是否关联零售出库单</w:t>
      </w:r>
      <w:r>
        <w:rPr>
          <w:rFonts w:hint="eastAsia"/>
          <w:lang w:eastAsia="zh-Hans"/>
        </w:rPr>
        <w:t>”</w:t>
      </w:r>
      <w:r>
        <w:rPr>
          <w:rFonts w:hint="eastAsia"/>
          <w:lang w:val="en-US" w:eastAsia="zh-Hans"/>
        </w:rPr>
        <w:t>选择“否”时</w:t>
      </w:r>
      <w:r>
        <w:rPr>
          <w:rFonts w:hint="default"/>
          <w:lang w:eastAsia="zh-Hans"/>
        </w:rPr>
        <w:t>，</w:t>
      </w:r>
      <w:r>
        <w:rPr>
          <w:rFonts w:hint="eastAsia"/>
          <w:lang w:val="en-US" w:eastAsia="zh-Hans"/>
        </w:rPr>
        <w:t>新增零售退货单时</w:t>
      </w:r>
      <w:r>
        <w:rPr>
          <w:rFonts w:hint="default"/>
          <w:lang w:eastAsia="zh-Hans"/>
        </w:rPr>
        <w:t>，</w:t>
      </w:r>
      <w:r>
        <w:rPr>
          <w:rFonts w:hint="eastAsia"/>
          <w:lang w:val="en-US" w:eastAsia="zh-Hans"/>
        </w:rPr>
        <w:t>也可以选择零售出库单</w:t>
      </w:r>
      <w:r>
        <w:rPr>
          <w:rFonts w:hint="default"/>
          <w:lang w:eastAsia="zh-Hans"/>
        </w:rPr>
        <w:t>，</w:t>
      </w:r>
      <w:r>
        <w:rPr>
          <w:rFonts w:hint="eastAsia"/>
          <w:lang w:val="en-US" w:eastAsia="zh-Hans"/>
        </w:rPr>
        <w:t>但仅是将选择的零售出库单中的信息导入到零售退货单中</w:t>
      </w:r>
      <w:r>
        <w:rPr>
          <w:rFonts w:hint="default"/>
          <w:lang w:eastAsia="zh-Hans"/>
        </w:rPr>
        <w:t>，</w:t>
      </w:r>
      <w:r>
        <w:rPr>
          <w:rFonts w:hint="eastAsia"/>
          <w:lang w:val="en-US" w:eastAsia="zh-Hans"/>
        </w:rPr>
        <w:t>并不会将零售出库单与零售退货单进行关联</w:t>
      </w:r>
      <w:r>
        <w:rPr>
          <w:rFonts w:hint="default"/>
          <w:lang w:eastAsia="zh-Hans"/>
        </w:rPr>
        <w:t>，</w:t>
      </w:r>
      <w:r>
        <w:rPr>
          <w:rFonts w:hint="eastAsia"/>
          <w:lang w:val="en-US" w:eastAsia="zh-Hans"/>
        </w:rPr>
        <w:t>同时也不会控制零售退货单中的商品数量必须小于等于零售出库单中的商品数量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“零售退货单是否多次关联零售出库单”选择“否”时</w:t>
      </w:r>
      <w:r>
        <w:rPr>
          <w:rFonts w:hint="default"/>
          <w:lang w:eastAsia="zh-Hans"/>
        </w:rPr>
        <w:t>，</w:t>
      </w:r>
      <w:r>
        <w:rPr>
          <w:rFonts w:hint="eastAsia"/>
          <w:lang w:val="en-US" w:eastAsia="zh-Hans"/>
        </w:rPr>
        <w:t>表示一个零售出库单仅允许关联一个零售退货单</w:t>
      </w:r>
      <w:r>
        <w:rPr>
          <w:rFonts w:hint="default"/>
          <w:lang w:eastAsia="zh-Hans"/>
        </w:rPr>
        <w:t>，</w:t>
      </w:r>
      <w:r>
        <w:rPr>
          <w:rFonts w:hint="eastAsia"/>
          <w:lang w:val="en-US" w:eastAsia="zh-Hans"/>
        </w:rPr>
        <w:t>就算该零售退货单没有将关联的零售出库单中的商品全部退货</w:t>
      </w:r>
      <w:r>
        <w:rPr>
          <w:rFonts w:hint="default"/>
          <w:lang w:eastAsia="zh-Hans"/>
        </w:rPr>
        <w:t>，</w:t>
      </w:r>
      <w:r>
        <w:rPr>
          <w:rFonts w:hint="eastAsia"/>
          <w:lang w:val="en-US" w:eastAsia="zh-Hans"/>
        </w:rPr>
        <w:t>也不允许对该零售出库单再生成零售退货单进行退货</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“零售退货单是否多次关联零售出库单”参数发生改变时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会根据当前最新的参数值进行控制</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“零售退货单是否关联零售出库单”参数发生改变时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是根据此单据新增时的参数值进行控制</w:t>
      </w:r>
      <w:r>
        <w:rPr>
          <w:rFonts w:hint="default"/>
          <w:lang w:eastAsia="zh-Hans"/>
        </w:rPr>
        <w:t>。</w:t>
      </w: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panose1 w:val="020B0703020204020201"/>
    <w:charset w:val="86"/>
    <w:family w:val="auto"/>
    <w:pitch w:val="default"/>
    <w:sig w:usb0="80000287" w:usb1="2ACF3C50" w:usb2="00000016" w:usb3="00000000" w:csb0="0004001F"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27CB1"/>
    <w:multiLevelType w:val="singleLevel"/>
    <w:tmpl w:val="62027CB1"/>
    <w:lvl w:ilvl="0" w:tentative="0">
      <w:start w:val="1"/>
      <w:numFmt w:val="decimal"/>
      <w:lvlText w:val="%1."/>
      <w:lvlJc w:val="left"/>
      <w:pPr>
        <w:ind w:left="425" w:leftChars="0" w:hanging="425" w:firstLineChars="0"/>
      </w:pPr>
      <w:rPr>
        <w:rFonts w:hint="default"/>
      </w:rPr>
    </w:lvl>
  </w:abstractNum>
  <w:abstractNum w:abstractNumId="3">
    <w:nsid w:val="62027DF6"/>
    <w:multiLevelType w:val="singleLevel"/>
    <w:tmpl w:val="62027D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attachedTemplate r:id="rId1"/>
  <w:documentProtection w:edit="forms" w:enforcement="1" w:cryptProviderType="rsaFull" w:cryptAlgorithmClass="hash" w:cryptAlgorithmType="typeAny" w:cryptAlgorithmSid="4" w:cryptSpinCount="0" w:hash="7Ro2JLObZZHh8R6fm3GUCI/gG0A=" w:salt="wywR479utdrUdaa00DHSKA=="/>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B3A752"/>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5F96E8E"/>
    <w:rsid w:val="35FFC785"/>
    <w:rsid w:val="36135A65"/>
    <w:rsid w:val="36931708"/>
    <w:rsid w:val="36B251CD"/>
    <w:rsid w:val="36FA04E4"/>
    <w:rsid w:val="37479D39"/>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CF92D5"/>
    <w:rsid w:val="5FF23097"/>
    <w:rsid w:val="60706084"/>
    <w:rsid w:val="61FA0090"/>
    <w:rsid w:val="62024C5B"/>
    <w:rsid w:val="620A0343"/>
    <w:rsid w:val="63BF9915"/>
    <w:rsid w:val="644A7C36"/>
    <w:rsid w:val="667C2D29"/>
    <w:rsid w:val="68631703"/>
    <w:rsid w:val="68FB6FCD"/>
    <w:rsid w:val="6A89409E"/>
    <w:rsid w:val="6BF77A6F"/>
    <w:rsid w:val="6CD358E9"/>
    <w:rsid w:val="6D7B3F42"/>
    <w:rsid w:val="6D9B9CEF"/>
    <w:rsid w:val="6ED7F7CF"/>
    <w:rsid w:val="6EF2DF5B"/>
    <w:rsid w:val="6F7C7BD1"/>
    <w:rsid w:val="6FDEA253"/>
    <w:rsid w:val="71747AEE"/>
    <w:rsid w:val="72533A70"/>
    <w:rsid w:val="73BFC79A"/>
    <w:rsid w:val="73D957FB"/>
    <w:rsid w:val="74156B18"/>
    <w:rsid w:val="74BA049C"/>
    <w:rsid w:val="74BF937E"/>
    <w:rsid w:val="74DC6990"/>
    <w:rsid w:val="7556696A"/>
    <w:rsid w:val="766EDF07"/>
    <w:rsid w:val="769FFD8D"/>
    <w:rsid w:val="777E4630"/>
    <w:rsid w:val="779F703F"/>
    <w:rsid w:val="77BC35EB"/>
    <w:rsid w:val="77BF2FEE"/>
    <w:rsid w:val="77C8455C"/>
    <w:rsid w:val="78FB8A75"/>
    <w:rsid w:val="79F56632"/>
    <w:rsid w:val="79F8EB93"/>
    <w:rsid w:val="79FFF756"/>
    <w:rsid w:val="7A421820"/>
    <w:rsid w:val="7A591825"/>
    <w:rsid w:val="7AF50305"/>
    <w:rsid w:val="7B59044A"/>
    <w:rsid w:val="7B77196D"/>
    <w:rsid w:val="7BA96B5B"/>
    <w:rsid w:val="7BFE997B"/>
    <w:rsid w:val="7CDAD40F"/>
    <w:rsid w:val="7DEA2AB3"/>
    <w:rsid w:val="7E7FD700"/>
    <w:rsid w:val="7EFC980F"/>
    <w:rsid w:val="7F2DFD17"/>
    <w:rsid w:val="7F33443D"/>
    <w:rsid w:val="7FA746BC"/>
    <w:rsid w:val="7FCF8013"/>
    <w:rsid w:val="7FD3874A"/>
    <w:rsid w:val="7FD905F6"/>
    <w:rsid w:val="7FDB7AA9"/>
    <w:rsid w:val="7FE7B5DF"/>
    <w:rsid w:val="7FEF074D"/>
    <w:rsid w:val="7FFFF1C7"/>
    <w:rsid w:val="8359A758"/>
    <w:rsid w:val="9DE7D2C5"/>
    <w:rsid w:val="9E7B6946"/>
    <w:rsid w:val="9FD5F95A"/>
    <w:rsid w:val="ABFEC4E9"/>
    <w:rsid w:val="B7EEF96A"/>
    <w:rsid w:val="BB4DC890"/>
    <w:rsid w:val="BBBC2529"/>
    <w:rsid w:val="BF4A6B3E"/>
    <w:rsid w:val="C37F5B4E"/>
    <w:rsid w:val="C66BDB02"/>
    <w:rsid w:val="CBDEA47C"/>
    <w:rsid w:val="CBFC5302"/>
    <w:rsid w:val="CFBB6F4F"/>
    <w:rsid w:val="D39FC362"/>
    <w:rsid w:val="D3E2B922"/>
    <w:rsid w:val="D62F0E3D"/>
    <w:rsid w:val="D7FE1F4C"/>
    <w:rsid w:val="D7FF3FDD"/>
    <w:rsid w:val="DC3CA34B"/>
    <w:rsid w:val="DDFFC43E"/>
    <w:rsid w:val="DF9F89E3"/>
    <w:rsid w:val="DFEB809D"/>
    <w:rsid w:val="E2CDEB9E"/>
    <w:rsid w:val="E4751C2C"/>
    <w:rsid w:val="E61FCBA9"/>
    <w:rsid w:val="E771BFF6"/>
    <w:rsid w:val="E7AE343D"/>
    <w:rsid w:val="E9FB46A4"/>
    <w:rsid w:val="EBBDC689"/>
    <w:rsid w:val="ED349B74"/>
    <w:rsid w:val="EFDB9506"/>
    <w:rsid w:val="EFF86A76"/>
    <w:rsid w:val="EFFBBEE6"/>
    <w:rsid w:val="EFFFE648"/>
    <w:rsid w:val="F3B860A8"/>
    <w:rsid w:val="F4EEA9A1"/>
    <w:rsid w:val="F7DE540A"/>
    <w:rsid w:val="F9E25FF4"/>
    <w:rsid w:val="F9FFE461"/>
    <w:rsid w:val="FCDF62BE"/>
    <w:rsid w:val="FDB64366"/>
    <w:rsid w:val="FEFE5A26"/>
    <w:rsid w:val="FF538D44"/>
    <w:rsid w:val="FF6FD03E"/>
    <w:rsid w:val="FF7F68FD"/>
    <w:rsid w:val="FF9F5FE9"/>
    <w:rsid w:val="FFB5C865"/>
    <w:rsid w:val="FFDF9E7A"/>
    <w:rsid w:val="FFF15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2019-02-25T00:18:00Z</dcterms:created>
  <dc:creator>633951</dc:creator>
  <cp:lastModifiedBy>aiqin</cp:lastModifiedBy>
  <dcterms:modified xsi:type="dcterms:W3CDTF">2022-03-21T15:02:55Z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