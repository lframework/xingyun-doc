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2" w:name="_GoBack"/>
      <w:bookmarkEnd w:id="2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2022年03月20日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_Toc1971077485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系统管理</w:t>
      </w:r>
      <w:r>
        <w:tab/>
      </w:r>
      <w:r>
        <w:fldChar w:fldCharType="begin"/>
      </w:r>
      <w:r>
        <w:instrText xml:space="preserve"> PAGEREF _Toc1971077485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_Toc816551773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_Toc816551773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971077485"/>
      <w:r>
        <w:rPr>
          <w:rFonts w:hint="eastAsia"/>
          <w:lang w:val="en-US" w:eastAsia="zh-Hans"/>
        </w:rPr>
        <w:t>系统管理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816551773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本功能用于进行系统配置</w:t>
      </w:r>
      <w:r>
        <w:rPr>
          <w:rFonts w:hint="default"/>
          <w:lang w:eastAsia="zh-Hans"/>
        </w:rPr>
        <w:t>。</w:t>
      </w:r>
    </w:p>
    <w:p>
      <w:r>
        <w:drawing>
          <wp:inline distT="0" distB="0" distL="114300" distR="114300">
            <wp:extent cx="6120130" cy="3138805"/>
            <wp:effectExtent l="12700" t="12700" r="1397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976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是否允许注册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分为“是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否”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表示系统登录页是否支持账号的注册操作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选择“否”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表示不支持账号注册操作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选择“是”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表示支持账号注册操作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是否允许锁定用户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分为“是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否”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表示对输错密码的账号是否进行锁定操作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选择“否”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表示录错密码不会锁定账号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选择“是”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表示录错密码会进行账号的锁定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需要配置录错次数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累计录错五次会锁定账户</w:t>
      </w:r>
      <w:r>
        <w:rPr>
          <w:rFonts w:hint="default"/>
          <w:lang w:eastAsia="zh-Hans"/>
        </w:rPr>
        <w:t>。</w:t>
      </w:r>
    </w:p>
    <w:p>
      <w:r>
        <w:drawing>
          <wp:inline distT="0" distB="0" distL="114300" distR="114300">
            <wp:extent cx="2160270" cy="588645"/>
            <wp:effectExtent l="12700" t="12700" r="36830" b="336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588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是否允许验证码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表示系统登录时是否需要录入验证码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选择“否”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表示系统登录时不需要录入验证码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选择“是”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表示系统登录时需要录入验证码</w:t>
      </w:r>
      <w:r>
        <w:rPr>
          <w:rFonts w:hint="default"/>
          <w:lang w:eastAsia="zh-Hans"/>
        </w:rPr>
        <w:t>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23889E4"/>
    <w:multiLevelType w:val="singleLevel"/>
    <w:tmpl w:val="623889E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3889FD"/>
    <w:multiLevelType w:val="singleLevel"/>
    <w:tmpl w:val="623889F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2388A14"/>
    <w:multiLevelType w:val="singleLevel"/>
    <w:tmpl w:val="62388A1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2388A24"/>
    <w:multiLevelType w:val="singleLevel"/>
    <w:tmpl w:val="62388A2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595XXtoJf3zI97VR7+0+00ILLyU=" w:salt="Xkd4SZmNPxBVatM6Y+RGCA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2FC2991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2FEE07FB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BF524D9"/>
    <w:rsid w:val="3C645391"/>
    <w:rsid w:val="3C7837E9"/>
    <w:rsid w:val="3EEE99FB"/>
    <w:rsid w:val="3EF71790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AFEB518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76B6741"/>
    <w:rsid w:val="58FDBE8D"/>
    <w:rsid w:val="59FFD67E"/>
    <w:rsid w:val="5A4951AD"/>
    <w:rsid w:val="5A581871"/>
    <w:rsid w:val="5A6A3211"/>
    <w:rsid w:val="5ABDBCE7"/>
    <w:rsid w:val="5AFED57A"/>
    <w:rsid w:val="5BB8D916"/>
    <w:rsid w:val="5DC95CFF"/>
    <w:rsid w:val="5DFD08FA"/>
    <w:rsid w:val="5EEFA1EB"/>
    <w:rsid w:val="5FF23097"/>
    <w:rsid w:val="60706084"/>
    <w:rsid w:val="61FA0090"/>
    <w:rsid w:val="62024C5B"/>
    <w:rsid w:val="620A0343"/>
    <w:rsid w:val="644A7C36"/>
    <w:rsid w:val="64E7CF94"/>
    <w:rsid w:val="667C2D29"/>
    <w:rsid w:val="68631703"/>
    <w:rsid w:val="68FB6FCD"/>
    <w:rsid w:val="6A89409E"/>
    <w:rsid w:val="6B6F2298"/>
    <w:rsid w:val="6CD358E9"/>
    <w:rsid w:val="6D9B9CEF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CFD3C2"/>
    <w:rsid w:val="77DD96FF"/>
    <w:rsid w:val="79072D83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C5AC91C"/>
    <w:rsid w:val="7CDAD40F"/>
    <w:rsid w:val="7DDB3991"/>
    <w:rsid w:val="7DEA2AB3"/>
    <w:rsid w:val="7E7FD700"/>
    <w:rsid w:val="7EAE93DA"/>
    <w:rsid w:val="7EAFDF2E"/>
    <w:rsid w:val="7EF34F35"/>
    <w:rsid w:val="7F2DFD17"/>
    <w:rsid w:val="7F2FA293"/>
    <w:rsid w:val="7F33443D"/>
    <w:rsid w:val="7FA746BC"/>
    <w:rsid w:val="7FBCBE1B"/>
    <w:rsid w:val="7FCF8013"/>
    <w:rsid w:val="7FD905F6"/>
    <w:rsid w:val="7FE7B5DF"/>
    <w:rsid w:val="7FEF074D"/>
    <w:rsid w:val="8359A758"/>
    <w:rsid w:val="9DE7D2C5"/>
    <w:rsid w:val="9E7B6946"/>
    <w:rsid w:val="ABFEC4E9"/>
    <w:rsid w:val="B7EEF96A"/>
    <w:rsid w:val="BB4DC890"/>
    <w:rsid w:val="BBBC2529"/>
    <w:rsid w:val="BDBFFC37"/>
    <w:rsid w:val="BF4A6B3E"/>
    <w:rsid w:val="C37F5B4E"/>
    <w:rsid w:val="C66BDB02"/>
    <w:rsid w:val="CBDEA47C"/>
    <w:rsid w:val="CBFC5302"/>
    <w:rsid w:val="CDEEC518"/>
    <w:rsid w:val="CEFDD8D6"/>
    <w:rsid w:val="CFBB6F4F"/>
    <w:rsid w:val="D39FC362"/>
    <w:rsid w:val="D3E2B922"/>
    <w:rsid w:val="D7FF3FDD"/>
    <w:rsid w:val="DDFFC43E"/>
    <w:rsid w:val="DF9F89E3"/>
    <w:rsid w:val="E2CDEB9E"/>
    <w:rsid w:val="E771BFF6"/>
    <w:rsid w:val="E7AE343D"/>
    <w:rsid w:val="E9FB46A4"/>
    <w:rsid w:val="EBBDC689"/>
    <w:rsid w:val="ED349B74"/>
    <w:rsid w:val="EFDDB065"/>
    <w:rsid w:val="EFF86A76"/>
    <w:rsid w:val="EFFBBEE6"/>
    <w:rsid w:val="F3B860A8"/>
    <w:rsid w:val="F78EA027"/>
    <w:rsid w:val="F7DE540A"/>
    <w:rsid w:val="FBB9EA43"/>
    <w:rsid w:val="FCDF62BE"/>
    <w:rsid w:val="FDB64366"/>
    <w:rsid w:val="FEFE5A26"/>
    <w:rsid w:val="FF538D44"/>
    <w:rsid w:val="FF6FD03E"/>
    <w:rsid w:val="FF7F68FD"/>
    <w:rsid w:val="FFF15B5B"/>
    <w:rsid w:val="FFFDDA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2019-02-24T16:18:00Z</dcterms:created>
  <dc:creator>633951</dc:creator>
  <cp:lastModifiedBy>aiqin</cp:lastModifiedBy>
  <dcterms:modified xsi:type="dcterms:W3CDTF">2022-03-21T18:13:07Z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