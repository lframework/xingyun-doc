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5" w:name="_GoBack"/>
      <w:bookmarkEnd w:id="5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9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2022年01月30日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_Toc1369272004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部门管理</w:t>
      </w:r>
      <w:r>
        <w:tab/>
      </w:r>
      <w:r>
        <w:fldChar w:fldCharType="begin"/>
      </w:r>
      <w:r>
        <w:instrText xml:space="preserve"> PAGEREF _Toc1369272004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_Toc919809976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_Toc919809976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_Toc1658975526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_Toc1658975526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_Toc1621476481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1.3 </w:t>
      </w:r>
      <w:r>
        <w:rPr>
          <w:rFonts w:hint="eastAsia"/>
          <w:lang w:val="en-US" w:eastAsia="zh-Hans"/>
        </w:rPr>
        <w:t>修改</w:t>
      </w:r>
      <w:r>
        <w:tab/>
      </w:r>
      <w:r>
        <w:fldChar w:fldCharType="begin"/>
      </w:r>
      <w:r>
        <w:instrText xml:space="preserve"> PAGEREF _Toc1621476481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_Toc587735737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批量启用、停用</w:t>
      </w:r>
      <w:r>
        <w:tab/>
      </w:r>
      <w:r>
        <w:fldChar w:fldCharType="begin"/>
      </w:r>
      <w:r>
        <w:instrText xml:space="preserve"> PAGEREF _Toc587735737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369272004"/>
      <w:r>
        <w:rPr>
          <w:rFonts w:hint="eastAsia"/>
          <w:lang w:val="en-US" w:eastAsia="zh-Hans"/>
        </w:rPr>
        <w:t>部门管理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919809976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本功能用于管理系统内的“部门（组织）”。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185535" cy="1183005"/>
            <wp:effectExtent l="0" t="0" r="12065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1658975526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67375" cy="4533900"/>
            <wp:effectExtent l="0" t="0" r="22225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Hans"/>
        </w:rPr>
      </w:pPr>
      <w:bookmarkStart w:id="3" w:name="_Toc1621476481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点击列表中的部门，页面如下图所示：</w:t>
      </w:r>
    </w:p>
    <w:p>
      <w:r>
        <w:drawing>
          <wp:inline distT="0" distB="0" distL="114300" distR="114300">
            <wp:extent cx="6181090" cy="2732405"/>
            <wp:effectExtent l="0" t="0" r="16510" b="1079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右侧部分即为修改部门信息区域。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587735737"/>
      <w:r>
        <w:rPr>
          <w:rFonts w:hint="eastAsia"/>
          <w:lang w:val="en-US" w:eastAsia="zh-Hans"/>
        </w:rPr>
        <w:t>批量启用、停用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点击列表工具栏中的“更多”按钮时，页面如下图所示：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6181725" cy="1640205"/>
            <wp:effectExtent l="0" t="0" r="15875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“批量启用”是将选择的部门批量启用。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“批量停用”是将选择的部门批量停用。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注：部门“启用”时，会将此类目以及此部门的所有父级部门全部启用；部门“停用”时，会将此部门以及此部门的所有子级部门全部停用。</w:t>
      </w:r>
    </w:p>
    <w:sectPr>
      <w:footerReference r:id="rId7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Black">
    <w:panose1 w:val="020B0A04020102020204"/>
    <w:charset w:val="00"/>
    <w:family w:val="swiss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JU+dcrWAAAABgEAAA8AAAAA&#10;AAAAAQAgAAAAOAAAAGRycy9kb3ducmV2LnhtbFBLAQIUABQAAAAIAIdO4kBH0TH4OQIAAGQEAAAO&#10;AAAAAAAAAAEAIAAAADsBAABkcnMvZTJvRG9jLnhtbFBLBQYAAAAABgAGAFkBAADm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E4BEF"/>
    <w:multiLevelType w:val="singleLevel"/>
    <w:tmpl w:val="FDAE4B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qsM+jpwTH/Rx63gGLBtGMlmKXpY=" w:salt="cvYlb16S38aR5kZ6A3YC+A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DF720B0"/>
    <w:rsid w:val="1E72434F"/>
    <w:rsid w:val="1EFF6A6D"/>
    <w:rsid w:val="1F66A88A"/>
    <w:rsid w:val="1FBF1DCB"/>
    <w:rsid w:val="24975968"/>
    <w:rsid w:val="27C21781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91394E"/>
    <w:rsid w:val="3405601F"/>
    <w:rsid w:val="35166146"/>
    <w:rsid w:val="36135A65"/>
    <w:rsid w:val="36931708"/>
    <w:rsid w:val="36B251CD"/>
    <w:rsid w:val="37FF9957"/>
    <w:rsid w:val="37FFE4DC"/>
    <w:rsid w:val="3ABC7399"/>
    <w:rsid w:val="3B5FA873"/>
    <w:rsid w:val="3BA067BF"/>
    <w:rsid w:val="3C645391"/>
    <w:rsid w:val="3C7837E9"/>
    <w:rsid w:val="3EEE99FB"/>
    <w:rsid w:val="3F7916D9"/>
    <w:rsid w:val="3F930800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ACE6A97"/>
    <w:rsid w:val="4B2D2322"/>
    <w:rsid w:val="4C6729E7"/>
    <w:rsid w:val="4CBD5C8E"/>
    <w:rsid w:val="4E34164E"/>
    <w:rsid w:val="4ECD062C"/>
    <w:rsid w:val="4ED74197"/>
    <w:rsid w:val="521E25FE"/>
    <w:rsid w:val="52947577"/>
    <w:rsid w:val="54DC424A"/>
    <w:rsid w:val="557FF667"/>
    <w:rsid w:val="55986B9A"/>
    <w:rsid w:val="56095D5A"/>
    <w:rsid w:val="569C0136"/>
    <w:rsid w:val="56D513F8"/>
    <w:rsid w:val="58FDBE8D"/>
    <w:rsid w:val="59FFD67E"/>
    <w:rsid w:val="5A4951AD"/>
    <w:rsid w:val="5A581871"/>
    <w:rsid w:val="5A6A3211"/>
    <w:rsid w:val="5ABDBCE7"/>
    <w:rsid w:val="5AFED57A"/>
    <w:rsid w:val="5DC95CFF"/>
    <w:rsid w:val="5DFD08FA"/>
    <w:rsid w:val="5EEFA1EB"/>
    <w:rsid w:val="5FF23097"/>
    <w:rsid w:val="5FFE354D"/>
    <w:rsid w:val="60706084"/>
    <w:rsid w:val="61FA0090"/>
    <w:rsid w:val="62024C5B"/>
    <w:rsid w:val="620A0343"/>
    <w:rsid w:val="644A7C36"/>
    <w:rsid w:val="667C2D29"/>
    <w:rsid w:val="68631703"/>
    <w:rsid w:val="68FB6FCD"/>
    <w:rsid w:val="6A89409E"/>
    <w:rsid w:val="6B3FB1A6"/>
    <w:rsid w:val="6CD358E9"/>
    <w:rsid w:val="6D9B9CEF"/>
    <w:rsid w:val="6ED7F7CF"/>
    <w:rsid w:val="6EF2DF5B"/>
    <w:rsid w:val="6F6439A7"/>
    <w:rsid w:val="6FDEA253"/>
    <w:rsid w:val="71747AEE"/>
    <w:rsid w:val="72533A70"/>
    <w:rsid w:val="73BFC79A"/>
    <w:rsid w:val="73D957FB"/>
    <w:rsid w:val="74156B18"/>
    <w:rsid w:val="74BA049C"/>
    <w:rsid w:val="74DC6990"/>
    <w:rsid w:val="7556696A"/>
    <w:rsid w:val="766EDF07"/>
    <w:rsid w:val="769FFD8D"/>
    <w:rsid w:val="777E4630"/>
    <w:rsid w:val="779F703F"/>
    <w:rsid w:val="77BC35EB"/>
    <w:rsid w:val="77BF2FEE"/>
    <w:rsid w:val="77C8455C"/>
    <w:rsid w:val="79F56632"/>
    <w:rsid w:val="79F8EB93"/>
    <w:rsid w:val="79FFF756"/>
    <w:rsid w:val="7A421820"/>
    <w:rsid w:val="7A591825"/>
    <w:rsid w:val="7AF50305"/>
    <w:rsid w:val="7B59044A"/>
    <w:rsid w:val="7B77196D"/>
    <w:rsid w:val="7BA96B5B"/>
    <w:rsid w:val="7CDAD40F"/>
    <w:rsid w:val="7DD73805"/>
    <w:rsid w:val="7DEA2AB3"/>
    <w:rsid w:val="7E7FD700"/>
    <w:rsid w:val="7F2DFD17"/>
    <w:rsid w:val="7F33443D"/>
    <w:rsid w:val="7F7BFE56"/>
    <w:rsid w:val="7FA746BC"/>
    <w:rsid w:val="7FCF8013"/>
    <w:rsid w:val="7FD905F6"/>
    <w:rsid w:val="7FE7B5DF"/>
    <w:rsid w:val="7FEF074D"/>
    <w:rsid w:val="8359A758"/>
    <w:rsid w:val="9DE7D2C5"/>
    <w:rsid w:val="9E7B6946"/>
    <w:rsid w:val="9FFFDD0D"/>
    <w:rsid w:val="ABFEC4E9"/>
    <w:rsid w:val="B7EEF96A"/>
    <w:rsid w:val="BB4DC890"/>
    <w:rsid w:val="BBBC2529"/>
    <w:rsid w:val="BF4A6B3E"/>
    <w:rsid w:val="C37F5B4E"/>
    <w:rsid w:val="C66BDB02"/>
    <w:rsid w:val="CBB13D31"/>
    <w:rsid w:val="CBDEA47C"/>
    <w:rsid w:val="CBFC5302"/>
    <w:rsid w:val="CFBB6F4F"/>
    <w:rsid w:val="D39FC362"/>
    <w:rsid w:val="D3E2B922"/>
    <w:rsid w:val="D7FF3FDD"/>
    <w:rsid w:val="DA8FF095"/>
    <w:rsid w:val="DBDB2E2E"/>
    <w:rsid w:val="DDFFC43E"/>
    <w:rsid w:val="DF9F89E3"/>
    <w:rsid w:val="E1371AD1"/>
    <w:rsid w:val="E2CDEB9E"/>
    <w:rsid w:val="E771BFF6"/>
    <w:rsid w:val="E7AE343D"/>
    <w:rsid w:val="E9FB46A4"/>
    <w:rsid w:val="EBBDC689"/>
    <w:rsid w:val="ED349B74"/>
    <w:rsid w:val="EDDD189C"/>
    <w:rsid w:val="EF6EFB71"/>
    <w:rsid w:val="EFF86A76"/>
    <w:rsid w:val="EFFBBEE6"/>
    <w:rsid w:val="F3B860A8"/>
    <w:rsid w:val="F7DE540A"/>
    <w:rsid w:val="FCDF62BE"/>
    <w:rsid w:val="FDB64366"/>
    <w:rsid w:val="FEFE5A26"/>
    <w:rsid w:val="FF538D44"/>
    <w:rsid w:val="FF6FD03E"/>
    <w:rsid w:val="FF7F68FD"/>
    <w:rsid w:val="FFF15B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Hyperlink"/>
    <w:basedOn w:val="18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2019-02-24T00:18:00Z</dcterms:created>
  <dc:creator>633951</dc:creator>
  <cp:lastModifiedBy>.</cp:lastModifiedBy>
  <dcterms:modified xsi:type="dcterms:W3CDTF">2022-02-02T01:35:08Z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